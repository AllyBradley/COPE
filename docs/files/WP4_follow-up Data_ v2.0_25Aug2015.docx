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74" w:rsidRDefault="00364D74" w:rsidP="00364D74">
      <w:pPr>
        <w:pStyle w:val="Kop1"/>
        <w:rPr>
          <w:lang w:val="en-US"/>
        </w:rPr>
      </w:pPr>
      <w:r>
        <w:rPr>
          <w:lang w:val="en-US"/>
        </w:rPr>
        <w:t>COPE-COMPARE: Follow-up Data</w:t>
      </w:r>
    </w:p>
    <w:p w:rsidR="00364D74" w:rsidRDefault="00364D74" w:rsidP="00364D74">
      <w:pPr>
        <w:rPr>
          <w:lang w:val="en-US"/>
        </w:rPr>
      </w:pPr>
    </w:p>
    <w:p w:rsidR="00364D74" w:rsidRDefault="00364D74" w:rsidP="00364D74">
      <w:pPr>
        <w:rPr>
          <w:lang w:val="en-US"/>
        </w:rPr>
      </w:pPr>
      <w:r>
        <w:rPr>
          <w:lang w:val="en-US"/>
        </w:rPr>
        <w:t>Trial ID: WP4 _____________</w:t>
      </w:r>
    </w:p>
    <w:p w:rsidR="00364D74" w:rsidRDefault="00364D74" w:rsidP="00364D74">
      <w:pPr>
        <w:pStyle w:val="Kop2"/>
        <w:rPr>
          <w:lang w:val="en-US"/>
        </w:rPr>
      </w:pPr>
      <w:r>
        <w:rPr>
          <w:lang w:val="en-US"/>
        </w:rPr>
        <w:t>Follow-up Day 1-7</w:t>
      </w:r>
    </w:p>
    <w:p w:rsidR="00364D74" w:rsidRDefault="00364D74" w:rsidP="00364D74">
      <w:pPr>
        <w:rPr>
          <w:sz w:val="24"/>
          <w:szCs w:val="24"/>
          <w:lang w:val="en-US"/>
        </w:rPr>
      </w:pPr>
      <w:r>
        <w:rPr>
          <w:lang w:val="en-US"/>
        </w:rPr>
        <w:t>Follow-up Date Day 1: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1417">
        <w:rPr>
          <w:sz w:val="24"/>
          <w:szCs w:val="24"/>
          <w:lang w:val="en-US"/>
        </w:rPr>
        <w:t xml:space="preserve">___/___/______ </w:t>
      </w:r>
    </w:p>
    <w:p w:rsidR="00364D74" w:rsidRDefault="00364D74" w:rsidP="00364D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Graft failure within first 7 days: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364D74" w:rsidRPr="00364D74" w:rsidRDefault="00364D74" w:rsidP="00364D74">
      <w:pPr>
        <w:spacing w:after="0"/>
        <w:jc w:val="right"/>
        <w:rPr>
          <w:sz w:val="16"/>
          <w:szCs w:val="24"/>
          <w:lang w:val="en-US"/>
        </w:rPr>
      </w:pPr>
      <w:r w:rsidRPr="00364D74">
        <w:rPr>
          <w:sz w:val="16"/>
          <w:szCs w:val="24"/>
          <w:lang w:val="en-US"/>
        </w:rPr>
        <w:t>Defined as need for dialysis in first 7 days</w:t>
      </w:r>
    </w:p>
    <w:p w:rsidR="00364D74" w:rsidRPr="00364D74" w:rsidRDefault="00364D74" w:rsidP="00364D74">
      <w:pPr>
        <w:spacing w:after="0"/>
        <w:jc w:val="right"/>
        <w:rPr>
          <w:sz w:val="18"/>
          <w:szCs w:val="24"/>
          <w:lang w:val="en-US"/>
        </w:rPr>
      </w:pPr>
      <w:r w:rsidRPr="00364D74">
        <w:rPr>
          <w:sz w:val="18"/>
          <w:szCs w:val="24"/>
          <w:lang w:val="en-US"/>
        </w:rPr>
        <w:t xml:space="preserve">Note: </w:t>
      </w:r>
      <w:r w:rsidRPr="00364D74">
        <w:rPr>
          <w:sz w:val="16"/>
          <w:lang w:val="en-US"/>
        </w:rPr>
        <w:t>If only 1 dialysis session because of hyperkalemia or fluid overload, then NO DGF</w:t>
      </w:r>
    </w:p>
    <w:p w:rsidR="00364D74" w:rsidRPr="000158D3" w:rsidRDefault="00364D74" w:rsidP="00364D74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If Yes, please complete following questions:</w:t>
      </w:r>
    </w:p>
    <w:p w:rsidR="00364D74" w:rsidRPr="000158D3" w:rsidRDefault="00364D74" w:rsidP="00364D74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Date of graft failure: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364D74" w:rsidRPr="000158D3" w:rsidRDefault="00364D74" w:rsidP="00364D74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Primary cause:</w:t>
      </w:r>
    </w:p>
    <w:p w:rsidR="00364D74" w:rsidRPr="000158D3" w:rsidRDefault="00364D74" w:rsidP="00364D74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Immunologic</w:t>
      </w:r>
    </w:p>
    <w:p w:rsidR="00364D74" w:rsidRPr="000158D3" w:rsidRDefault="00364D74" w:rsidP="00364D74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Preservation</w:t>
      </w:r>
    </w:p>
    <w:p w:rsidR="00364D74" w:rsidRPr="000158D3" w:rsidRDefault="00364D74" w:rsidP="00364D74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artery</w:t>
      </w:r>
    </w:p>
    <w:p w:rsidR="00364D74" w:rsidRPr="000158D3" w:rsidRDefault="00364D74" w:rsidP="00364D74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Venous</w:t>
      </w:r>
    </w:p>
    <w:p w:rsidR="00364D74" w:rsidRPr="000158D3" w:rsidRDefault="00364D74" w:rsidP="00364D74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bacterial</w:t>
      </w:r>
    </w:p>
    <w:p w:rsidR="00364D74" w:rsidRPr="000158D3" w:rsidRDefault="00364D74" w:rsidP="00364D74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Viral</w:t>
      </w:r>
    </w:p>
    <w:p w:rsidR="00364D74" w:rsidRPr="000158D3" w:rsidRDefault="00364D74" w:rsidP="00364D74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Other</w:t>
      </w:r>
    </w:p>
    <w:p w:rsidR="00364D74" w:rsidRPr="000158D3" w:rsidRDefault="00364D74" w:rsidP="00364D74">
      <w:pPr>
        <w:spacing w:after="0"/>
        <w:ind w:left="1068" w:firstLine="348"/>
        <w:rPr>
          <w:lang w:val="en-US"/>
        </w:rPr>
      </w:pPr>
      <w:r w:rsidRPr="000158D3">
        <w:rPr>
          <w:lang w:val="en-US"/>
        </w:rPr>
        <w:t>If Other, please specify:</w:t>
      </w:r>
    </w:p>
    <w:p w:rsidR="0041457D" w:rsidRPr="000158D3" w:rsidRDefault="00364D74" w:rsidP="00364D74">
      <w:pPr>
        <w:ind w:left="1416"/>
        <w:rPr>
          <w:lang w:val="en-US"/>
        </w:rPr>
      </w:pPr>
      <w:r w:rsidRPr="000158D3"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4D74" w:rsidRDefault="00364D74" w:rsidP="007A2C60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Graft removal: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364D74" w:rsidRPr="000158D3" w:rsidRDefault="00364D74" w:rsidP="007A2C60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If Yes, please complete:</w:t>
      </w:r>
    </w:p>
    <w:p w:rsidR="00364D74" w:rsidRDefault="00364D74" w:rsidP="00364D74">
      <w:pPr>
        <w:rPr>
          <w:sz w:val="24"/>
          <w:szCs w:val="24"/>
          <w:lang w:val="en-US"/>
        </w:rPr>
      </w:pPr>
      <w:r w:rsidRPr="000158D3">
        <w:rPr>
          <w:szCs w:val="24"/>
          <w:lang w:val="en-US"/>
        </w:rPr>
        <w:tab/>
        <w:t>Data Graft removal: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Serum creatinine: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µ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>
        <w:rPr>
          <w:sz w:val="24"/>
          <w:szCs w:val="24"/>
          <w:lang w:val="en-US"/>
        </w:rPr>
        <w:t>/L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Day 1: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Day 5: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Day 2: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Day 6: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</w:p>
    <w:p w:rsidR="007A2C60" w:rsidRDefault="007A2C60" w:rsidP="007A2C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Day 3: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Day 7: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</w:p>
    <w:p w:rsidR="007A2C60" w:rsidRDefault="007A2C60" w:rsidP="007A2C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Day 4: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____________</w:t>
      </w:r>
    </w:p>
    <w:p w:rsidR="00AA7029" w:rsidRDefault="00AA7029" w:rsidP="00AA702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Dialysis requirement: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4</w:t>
      </w:r>
      <w:r>
        <w:rPr>
          <w:sz w:val="24"/>
          <w:szCs w:val="24"/>
          <w:lang w:val="en-US"/>
        </w:rPr>
        <w:tab/>
      </w:r>
    </w:p>
    <w:p w:rsidR="007A2C60" w:rsidRDefault="00AA7029" w:rsidP="00AA7029">
      <w:pPr>
        <w:ind w:left="2124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5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6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Day 7</w:t>
      </w:r>
    </w:p>
    <w:p w:rsidR="00AA7029" w:rsidRDefault="000158D3" w:rsidP="000158D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Dialysis type:</w:t>
      </w:r>
      <w:r>
        <w:rPr>
          <w:sz w:val="24"/>
          <w:szCs w:val="24"/>
          <w:lang w:val="en-US"/>
        </w:rPr>
        <w:tab/>
      </w:r>
    </w:p>
    <w:p w:rsidR="000158D3" w:rsidRPr="000158D3" w:rsidRDefault="000158D3" w:rsidP="000158D3">
      <w:pPr>
        <w:pStyle w:val="Lijstalinea"/>
        <w:numPr>
          <w:ilvl w:val="0"/>
          <w:numId w:val="2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CAPD</w:t>
      </w:r>
    </w:p>
    <w:p w:rsidR="000158D3" w:rsidRPr="000158D3" w:rsidRDefault="000158D3" w:rsidP="000158D3">
      <w:pPr>
        <w:pStyle w:val="Lijstalinea"/>
        <w:numPr>
          <w:ilvl w:val="0"/>
          <w:numId w:val="2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Hemodialysis</w:t>
      </w:r>
    </w:p>
    <w:p w:rsidR="000158D3" w:rsidRPr="000158D3" w:rsidRDefault="000158D3" w:rsidP="000158D3">
      <w:pPr>
        <w:pStyle w:val="Lijstalinea"/>
        <w:numPr>
          <w:ilvl w:val="0"/>
          <w:numId w:val="2"/>
        </w:numPr>
        <w:rPr>
          <w:szCs w:val="24"/>
          <w:lang w:val="en-US"/>
        </w:rPr>
      </w:pPr>
      <w:r w:rsidRPr="000158D3">
        <w:rPr>
          <w:szCs w:val="24"/>
          <w:lang w:val="en-US"/>
        </w:rPr>
        <w:t>Unknown</w:t>
      </w:r>
    </w:p>
    <w:p w:rsidR="000158D3" w:rsidRDefault="000158D3" w:rsidP="000158D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Primary cause of postoperative dialysis:</w:t>
      </w:r>
    </w:p>
    <w:p w:rsidR="000158D3" w:rsidRPr="000158D3" w:rsidRDefault="000158D3" w:rsidP="000158D3">
      <w:pPr>
        <w:pStyle w:val="Lijstalinea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No dialysis required</w:t>
      </w:r>
    </w:p>
    <w:p w:rsidR="000158D3" w:rsidRPr="000158D3" w:rsidRDefault="000158D3" w:rsidP="000158D3">
      <w:pPr>
        <w:pStyle w:val="Lijstalinea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Delayed graft function</w:t>
      </w:r>
    </w:p>
    <w:p w:rsidR="000158D3" w:rsidRPr="000158D3" w:rsidRDefault="000158D3" w:rsidP="000158D3">
      <w:pPr>
        <w:pStyle w:val="Lijstalinea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Hyperkalemia</w:t>
      </w:r>
    </w:p>
    <w:p w:rsidR="000158D3" w:rsidRPr="000158D3" w:rsidRDefault="000158D3" w:rsidP="000158D3">
      <w:pPr>
        <w:pStyle w:val="Lijstalinea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Fluid overload</w:t>
      </w:r>
    </w:p>
    <w:p w:rsidR="000158D3" w:rsidRPr="000158D3" w:rsidRDefault="000158D3" w:rsidP="000158D3">
      <w:pPr>
        <w:pStyle w:val="Lijstalinea"/>
        <w:numPr>
          <w:ilvl w:val="0"/>
          <w:numId w:val="6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0158D3" w:rsidRPr="000158D3" w:rsidRDefault="000158D3" w:rsidP="000158D3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0158D3" w:rsidRPr="000158D3" w:rsidRDefault="000158D3" w:rsidP="000158D3">
      <w:pPr>
        <w:ind w:left="708"/>
        <w:rPr>
          <w:sz w:val="28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en-US"/>
        </w:rPr>
        <w:t>…………………………</w:t>
      </w:r>
    </w:p>
    <w:p w:rsidR="000158D3" w:rsidRDefault="000158D3" w:rsidP="000158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HLA Mismatches:</w:t>
      </w:r>
      <w:r>
        <w:rPr>
          <w:sz w:val="24"/>
          <w:szCs w:val="24"/>
          <w:lang w:val="en-US"/>
        </w:rPr>
        <w:tab/>
        <w:t>A:  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B:  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DR:  ___</w:t>
      </w:r>
    </w:p>
    <w:p w:rsidR="000158D3" w:rsidRDefault="000158D3" w:rsidP="000158D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Induction therapy:</w:t>
      </w:r>
    </w:p>
    <w:p w:rsidR="000158D3" w:rsidRDefault="000158D3" w:rsidP="000158D3">
      <w:pPr>
        <w:pStyle w:val="Lijstalinea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IL 2 receptor antagonist</w:t>
      </w:r>
    </w:p>
    <w:p w:rsidR="000158D3" w:rsidRPr="000158D3" w:rsidRDefault="000158D3" w:rsidP="000158D3">
      <w:pPr>
        <w:pStyle w:val="Lijstaline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ATG</w:t>
      </w:r>
    </w:p>
    <w:p w:rsidR="007A2C60" w:rsidRDefault="000158D3" w:rsidP="000158D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immunosuppression:</w:t>
      </w:r>
    </w:p>
    <w:p w:rsidR="000158D3" w:rsidRPr="000158D3" w:rsidRDefault="000158D3" w:rsidP="000158D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Azathioprine</w:t>
      </w:r>
    </w:p>
    <w:p w:rsidR="000158D3" w:rsidRPr="000158D3" w:rsidRDefault="000158D3" w:rsidP="000158D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Cyclosporin</w:t>
      </w:r>
      <w:proofErr w:type="spellEnd"/>
    </w:p>
    <w:p w:rsidR="000158D3" w:rsidRPr="000158D3" w:rsidRDefault="000158D3" w:rsidP="000158D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MMF</w:t>
      </w:r>
    </w:p>
    <w:p w:rsidR="000158D3" w:rsidRPr="000158D3" w:rsidRDefault="000158D3" w:rsidP="000158D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Prednisolone</w:t>
      </w:r>
    </w:p>
    <w:p w:rsidR="000158D3" w:rsidRPr="000158D3" w:rsidRDefault="000158D3" w:rsidP="000158D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Sirolomus</w:t>
      </w:r>
      <w:proofErr w:type="spellEnd"/>
    </w:p>
    <w:p w:rsidR="000158D3" w:rsidRPr="000158D3" w:rsidRDefault="000158D3" w:rsidP="000158D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Tacrolimus</w:t>
      </w:r>
    </w:p>
    <w:p w:rsidR="000158D3" w:rsidRPr="000158D3" w:rsidRDefault="000158D3" w:rsidP="000158D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0158D3" w:rsidRPr="000158D3" w:rsidRDefault="000158D3" w:rsidP="000158D3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0158D3" w:rsidRPr="000158D3" w:rsidRDefault="000158D3" w:rsidP="000158D3">
      <w:pPr>
        <w:ind w:left="708"/>
        <w:rPr>
          <w:sz w:val="24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A2C60" w:rsidRDefault="00562025" w:rsidP="00562025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Rejection: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562025" w:rsidRDefault="00562025" w:rsidP="005620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please complete following questions:</w:t>
      </w:r>
    </w:p>
    <w:p w:rsidR="00562025" w:rsidRDefault="00562025" w:rsidP="005620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Rejection treated with </w:t>
      </w:r>
      <w:proofErr w:type="spellStart"/>
      <w:r>
        <w:rPr>
          <w:sz w:val="24"/>
          <w:szCs w:val="24"/>
          <w:lang w:val="en-US"/>
        </w:rPr>
        <w:t>Prednisolon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562025" w:rsidRDefault="00562025" w:rsidP="005620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Rejection treated with other drug: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562025" w:rsidRDefault="00562025" w:rsidP="005620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 Yes, please specify:</w:t>
      </w:r>
    </w:p>
    <w:p w:rsidR="00562025" w:rsidRDefault="00562025" w:rsidP="0056202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58D3">
        <w:rPr>
          <w:lang w:val="en-US"/>
        </w:rPr>
        <w:t>………………………………………………………………………………………………………………………………</w:t>
      </w:r>
      <w:r>
        <w:rPr>
          <w:lang w:val="en-US"/>
        </w:rPr>
        <w:t>…….</w:t>
      </w:r>
    </w:p>
    <w:p w:rsidR="00562025" w:rsidRDefault="00562025" w:rsidP="00562025">
      <w:pPr>
        <w:ind w:left="708" w:firstLine="708"/>
        <w:rPr>
          <w:lang w:val="en-US"/>
        </w:rPr>
      </w:pPr>
      <w:r w:rsidRPr="000158D3">
        <w:rPr>
          <w:lang w:val="en-US"/>
        </w:rPr>
        <w:t>………………………………………………</w:t>
      </w:r>
      <w:r>
        <w:rPr>
          <w:lang w:val="en-US"/>
        </w:rPr>
        <w:t>…………………………………………………………………………………….</w:t>
      </w:r>
    </w:p>
    <w:p w:rsidR="00562025" w:rsidRDefault="00562025" w:rsidP="00562025">
      <w:pPr>
        <w:rPr>
          <w:lang w:val="en-US"/>
        </w:rPr>
      </w:pPr>
      <w:r>
        <w:rPr>
          <w:lang w:val="en-US"/>
        </w:rPr>
        <w:tab/>
        <w:t>Rejection Biopsy proven: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562025" w:rsidRDefault="00562025" w:rsidP="00562025">
      <w:pPr>
        <w:rPr>
          <w:lang w:val="en-US"/>
        </w:rPr>
      </w:pPr>
      <w:proofErr w:type="spellStart"/>
      <w:r>
        <w:rPr>
          <w:lang w:val="en-US"/>
        </w:rPr>
        <w:t>Calcineurin</w:t>
      </w:r>
      <w:proofErr w:type="spellEnd"/>
      <w:r>
        <w:rPr>
          <w:lang w:val="en-US"/>
        </w:rPr>
        <w:t xml:space="preserve"> inhibitor toxicity on pathology: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562025" w:rsidRDefault="00562025" w:rsidP="00562025">
      <w:pPr>
        <w:rPr>
          <w:szCs w:val="24"/>
          <w:lang w:val="en-US"/>
        </w:rPr>
      </w:pPr>
      <w:r>
        <w:rPr>
          <w:lang w:val="en-US"/>
        </w:rPr>
        <w:t xml:space="preserve">Date of primary Post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Discharge:</w:t>
      </w:r>
      <w:r>
        <w:rPr>
          <w:lang w:val="en-US"/>
        </w:rPr>
        <w:tab/>
      </w:r>
      <w:r w:rsidRPr="000158D3">
        <w:rPr>
          <w:szCs w:val="24"/>
          <w:lang w:val="en-US"/>
        </w:rPr>
        <w:t>___/___/______</w:t>
      </w:r>
    </w:p>
    <w:p w:rsidR="00562025" w:rsidRPr="00562025" w:rsidRDefault="00562025" w:rsidP="00562025">
      <w:pPr>
        <w:spacing w:after="0"/>
        <w:rPr>
          <w:szCs w:val="24"/>
          <w:lang w:val="en-US"/>
        </w:rPr>
      </w:pPr>
      <w:r w:rsidRPr="00562025">
        <w:rPr>
          <w:szCs w:val="24"/>
          <w:lang w:val="en-US"/>
        </w:rPr>
        <w:t>General comments:</w:t>
      </w:r>
    </w:p>
    <w:p w:rsidR="00562025" w:rsidRDefault="00562025" w:rsidP="00562025">
      <w:pPr>
        <w:spacing w:after="0"/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562025" w:rsidRDefault="00562025" w:rsidP="00562025">
      <w:pPr>
        <w:spacing w:after="0"/>
        <w:rPr>
          <w:lang w:val="en-US"/>
        </w:rPr>
      </w:pPr>
    </w:p>
    <w:p w:rsidR="0066671A" w:rsidRDefault="0066671A" w:rsidP="0066671A">
      <w:pPr>
        <w:pStyle w:val="Kop2"/>
        <w:rPr>
          <w:lang w:val="en-US"/>
        </w:rPr>
      </w:pPr>
      <w:r>
        <w:rPr>
          <w:lang w:val="en-US"/>
        </w:rPr>
        <w:lastRenderedPageBreak/>
        <w:t>Follow-up 3 months</w:t>
      </w:r>
    </w:p>
    <w:p w:rsidR="0066671A" w:rsidRDefault="0066671A" w:rsidP="0066671A">
      <w:pPr>
        <w:rPr>
          <w:sz w:val="24"/>
          <w:szCs w:val="24"/>
          <w:lang w:val="en-US"/>
        </w:rPr>
      </w:pPr>
      <w:r>
        <w:rPr>
          <w:lang w:val="en-US"/>
        </w:rPr>
        <w:t>Follow-up 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1417">
        <w:rPr>
          <w:sz w:val="24"/>
          <w:szCs w:val="24"/>
          <w:lang w:val="en-US"/>
        </w:rPr>
        <w:t xml:space="preserve">___/___/______ 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Graft failure: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Pr="000158D3" w:rsidRDefault="0066671A" w:rsidP="0066671A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If Yes, please complete following questions:</w:t>
      </w:r>
    </w:p>
    <w:p w:rsidR="0066671A" w:rsidRPr="000158D3" w:rsidRDefault="0066671A" w:rsidP="0066671A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Date of graft failure: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66671A" w:rsidRPr="000158D3" w:rsidRDefault="0066671A" w:rsidP="0066671A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Primary cause:</w:t>
      </w:r>
    </w:p>
    <w:p w:rsidR="0066671A" w:rsidRPr="000158D3" w:rsidRDefault="0066671A" w:rsidP="0066671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Immunologic</w:t>
      </w:r>
    </w:p>
    <w:p w:rsidR="0066671A" w:rsidRPr="000158D3" w:rsidRDefault="0066671A" w:rsidP="0066671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Preservation</w:t>
      </w:r>
    </w:p>
    <w:p w:rsidR="0066671A" w:rsidRPr="000158D3" w:rsidRDefault="0066671A" w:rsidP="0066671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artery</w:t>
      </w:r>
    </w:p>
    <w:p w:rsidR="0066671A" w:rsidRPr="000158D3" w:rsidRDefault="0066671A" w:rsidP="0066671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Venous</w:t>
      </w:r>
    </w:p>
    <w:p w:rsidR="0066671A" w:rsidRPr="000158D3" w:rsidRDefault="0066671A" w:rsidP="0066671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bacterial</w:t>
      </w:r>
    </w:p>
    <w:p w:rsidR="0066671A" w:rsidRPr="000158D3" w:rsidRDefault="0066671A" w:rsidP="0066671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Viral</w:t>
      </w:r>
    </w:p>
    <w:p w:rsidR="0066671A" w:rsidRPr="000158D3" w:rsidRDefault="0066671A" w:rsidP="0066671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Other</w:t>
      </w:r>
    </w:p>
    <w:p w:rsidR="0066671A" w:rsidRPr="000158D3" w:rsidRDefault="0066671A" w:rsidP="0066671A">
      <w:pPr>
        <w:spacing w:after="0"/>
        <w:ind w:left="1068" w:firstLine="348"/>
        <w:rPr>
          <w:lang w:val="en-US"/>
        </w:rPr>
      </w:pPr>
      <w:r w:rsidRPr="000158D3">
        <w:rPr>
          <w:lang w:val="en-US"/>
        </w:rPr>
        <w:t>If Other, please specify:</w:t>
      </w:r>
    </w:p>
    <w:p w:rsidR="0066671A" w:rsidRPr="000158D3" w:rsidRDefault="0066671A" w:rsidP="0066671A">
      <w:pPr>
        <w:ind w:left="1416"/>
        <w:rPr>
          <w:lang w:val="en-US"/>
        </w:rPr>
      </w:pPr>
      <w:r w:rsidRPr="000158D3"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Graft removal: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Pr="000158D3" w:rsidRDefault="0066671A" w:rsidP="0066671A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If Yes, please complete:</w:t>
      </w:r>
    </w:p>
    <w:p w:rsidR="0066671A" w:rsidRDefault="0066671A" w:rsidP="0066671A">
      <w:pPr>
        <w:rPr>
          <w:sz w:val="24"/>
          <w:szCs w:val="24"/>
          <w:lang w:val="en-US"/>
        </w:rPr>
      </w:pPr>
      <w:r w:rsidRPr="000158D3">
        <w:rPr>
          <w:szCs w:val="24"/>
          <w:lang w:val="en-US"/>
        </w:rPr>
        <w:tab/>
        <w:t>Data Graft removal: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Serum </w:t>
      </w:r>
      <w:r w:rsidR="002D4DB9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reatinine:</w:t>
      </w:r>
      <w:r w:rsidR="002D4DB9">
        <w:rPr>
          <w:sz w:val="24"/>
          <w:szCs w:val="24"/>
          <w:lang w:val="en-US"/>
        </w:rPr>
        <w:tab/>
        <w:t>____________</w:t>
      </w:r>
    </w:p>
    <w:p w:rsidR="0066671A" w:rsidRDefault="0066671A" w:rsidP="006667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D4DB9">
        <w:rPr>
          <w:sz w:val="24"/>
          <w:szCs w:val="24"/>
          <w:lang w:val="en-US"/>
        </w:rPr>
        <w:sym w:font="Symbol" w:char="F0F0"/>
      </w:r>
      <w:r w:rsidR="002D4DB9">
        <w:rPr>
          <w:sz w:val="24"/>
          <w:szCs w:val="24"/>
          <w:lang w:val="en-US"/>
        </w:rPr>
        <w:t xml:space="preserve"> mg/dl</w:t>
      </w:r>
      <w:r w:rsidR="002D4DB9">
        <w:rPr>
          <w:sz w:val="24"/>
          <w:szCs w:val="24"/>
          <w:lang w:val="en-US"/>
        </w:rPr>
        <w:tab/>
      </w:r>
      <w:r w:rsidR="002D4DB9">
        <w:rPr>
          <w:sz w:val="24"/>
          <w:szCs w:val="24"/>
          <w:lang w:val="en-US"/>
        </w:rPr>
        <w:tab/>
      </w:r>
      <w:r w:rsidR="002D4DB9">
        <w:rPr>
          <w:sz w:val="24"/>
          <w:szCs w:val="24"/>
          <w:lang w:val="en-US"/>
        </w:rPr>
        <w:sym w:font="Symbol" w:char="F0F0"/>
      </w:r>
      <w:r w:rsidR="002D4DB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D4DB9">
        <w:rPr>
          <w:sz w:val="24"/>
          <w:szCs w:val="24"/>
          <w:lang w:val="en-US"/>
        </w:rPr>
        <w:sym w:font="Symbol" w:char="F0F0"/>
      </w:r>
      <w:r w:rsidR="002D4D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µ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>
        <w:rPr>
          <w:sz w:val="24"/>
          <w:szCs w:val="24"/>
          <w:lang w:val="en-US"/>
        </w:rPr>
        <w:t>/L</w:t>
      </w:r>
    </w:p>
    <w:p w:rsidR="0066671A" w:rsidRDefault="002D4DB9" w:rsidP="002D4DB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Urine Creatinine: </w:t>
      </w:r>
      <w:r>
        <w:rPr>
          <w:sz w:val="24"/>
          <w:szCs w:val="24"/>
          <w:lang w:val="en-US"/>
        </w:rPr>
        <w:tab/>
        <w:t>____________</w:t>
      </w:r>
    </w:p>
    <w:p w:rsidR="002D4DB9" w:rsidRDefault="002D4DB9" w:rsidP="002D4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</w:p>
    <w:p w:rsidR="002D4DB9" w:rsidRDefault="002D4DB9" w:rsidP="002D4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Creatinine Clearance: </w:t>
      </w:r>
      <w:r>
        <w:rPr>
          <w:sz w:val="24"/>
          <w:szCs w:val="24"/>
          <w:lang w:val="en-US"/>
        </w:rPr>
        <w:tab/>
        <w:t>____________ ml/min</w:t>
      </w:r>
    </w:p>
    <w:p w:rsidR="002D4DB9" w:rsidRDefault="002D4DB9" w:rsidP="002D4DB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on dialysis: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:rsidR="002D4DB9" w:rsidRPr="002D4DB9" w:rsidRDefault="002D4DB9" w:rsidP="002D4DB9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D4DB9">
        <w:rPr>
          <w:szCs w:val="24"/>
          <w:lang w:val="en-US"/>
        </w:rPr>
        <w:t>If Yes: Dialysis type:</w:t>
      </w:r>
      <w:r w:rsidRPr="002D4DB9">
        <w:rPr>
          <w:szCs w:val="24"/>
          <w:lang w:val="en-US"/>
        </w:rPr>
        <w:tab/>
      </w:r>
    </w:p>
    <w:p w:rsidR="002D4DB9" w:rsidRPr="002D4DB9" w:rsidRDefault="002D4DB9" w:rsidP="002D4DB9">
      <w:pPr>
        <w:pStyle w:val="Lijstalinea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CAPD</w:t>
      </w:r>
    </w:p>
    <w:p w:rsidR="002D4DB9" w:rsidRPr="002D4DB9" w:rsidRDefault="002D4DB9" w:rsidP="002D4DB9">
      <w:pPr>
        <w:pStyle w:val="Lijstalinea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Hemodialysis</w:t>
      </w:r>
    </w:p>
    <w:p w:rsidR="002D4DB9" w:rsidRPr="002D4DB9" w:rsidRDefault="002D4DB9" w:rsidP="002D4DB9">
      <w:pPr>
        <w:pStyle w:val="Lijstalinea"/>
        <w:numPr>
          <w:ilvl w:val="0"/>
          <w:numId w:val="2"/>
        </w:numPr>
        <w:rPr>
          <w:szCs w:val="24"/>
          <w:lang w:val="en-US"/>
        </w:rPr>
      </w:pPr>
      <w:r w:rsidRPr="002D4DB9">
        <w:rPr>
          <w:szCs w:val="24"/>
          <w:lang w:val="en-US"/>
        </w:rPr>
        <w:t>Unknown</w:t>
      </w:r>
    </w:p>
    <w:p w:rsidR="002D4DB9" w:rsidRDefault="002D4DB9" w:rsidP="006667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last dialysis requirement: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___/___/______</w:t>
      </w:r>
    </w:p>
    <w:p w:rsidR="0066671A" w:rsidRDefault="002D4DB9" w:rsidP="002D4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of </w:t>
      </w:r>
      <w:r w:rsidR="0066671A">
        <w:rPr>
          <w:sz w:val="24"/>
          <w:szCs w:val="24"/>
          <w:lang w:val="en-US"/>
        </w:rPr>
        <w:t xml:space="preserve">Dialysis </w:t>
      </w:r>
      <w:r>
        <w:rPr>
          <w:sz w:val="24"/>
          <w:szCs w:val="24"/>
          <w:lang w:val="en-US"/>
        </w:rPr>
        <w:t>sessions since last follow-up</w:t>
      </w:r>
      <w:r w:rsidR="0066671A">
        <w:rPr>
          <w:sz w:val="24"/>
          <w:szCs w:val="24"/>
          <w:lang w:val="en-US"/>
        </w:rPr>
        <w:t>:</w:t>
      </w:r>
      <w:r w:rsidR="0066671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_______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immunosuppression:</w:t>
      </w:r>
    </w:p>
    <w:p w:rsidR="0066671A" w:rsidRPr="000158D3" w:rsidRDefault="0066671A" w:rsidP="0066671A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Azathioprine</w:t>
      </w:r>
    </w:p>
    <w:p w:rsidR="0066671A" w:rsidRPr="000158D3" w:rsidRDefault="0066671A" w:rsidP="0066671A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Cyclosporin</w:t>
      </w:r>
      <w:proofErr w:type="spellEnd"/>
    </w:p>
    <w:p w:rsidR="0066671A" w:rsidRPr="000158D3" w:rsidRDefault="0066671A" w:rsidP="0066671A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MMF</w:t>
      </w:r>
    </w:p>
    <w:p w:rsidR="0066671A" w:rsidRPr="000158D3" w:rsidRDefault="0066671A" w:rsidP="0066671A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Prednisolone</w:t>
      </w:r>
    </w:p>
    <w:p w:rsidR="0066671A" w:rsidRPr="000158D3" w:rsidRDefault="0066671A" w:rsidP="0066671A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Sirolomus</w:t>
      </w:r>
      <w:proofErr w:type="spellEnd"/>
    </w:p>
    <w:p w:rsidR="0066671A" w:rsidRPr="000158D3" w:rsidRDefault="0066671A" w:rsidP="0066671A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lastRenderedPageBreak/>
        <w:t>Tacrolimus</w:t>
      </w:r>
    </w:p>
    <w:p w:rsidR="0066671A" w:rsidRPr="000158D3" w:rsidRDefault="0066671A" w:rsidP="0066671A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66671A" w:rsidRPr="000158D3" w:rsidRDefault="0066671A" w:rsidP="0066671A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66671A" w:rsidRPr="000158D3" w:rsidRDefault="0066671A" w:rsidP="0066671A">
      <w:pPr>
        <w:ind w:left="708"/>
        <w:rPr>
          <w:sz w:val="24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Rejection: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please complete following questions:</w:t>
      </w:r>
    </w:p>
    <w:p w:rsidR="002D4DB9" w:rsidRDefault="00F34423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Number of rejection period:</w:t>
      </w:r>
      <w:r>
        <w:rPr>
          <w:sz w:val="24"/>
          <w:szCs w:val="24"/>
          <w:lang w:val="en-US"/>
        </w:rPr>
        <w:tab/>
        <w:t>______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Rejection treated with </w:t>
      </w:r>
      <w:proofErr w:type="spellStart"/>
      <w:r>
        <w:rPr>
          <w:sz w:val="24"/>
          <w:szCs w:val="24"/>
          <w:lang w:val="en-US"/>
        </w:rPr>
        <w:t>Prednisolon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Rejection treated with other drug: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66671A" w:rsidRDefault="0066671A" w:rsidP="006667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 Yes, please specify:</w:t>
      </w:r>
    </w:p>
    <w:p w:rsidR="0066671A" w:rsidRDefault="0066671A" w:rsidP="0066671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58D3">
        <w:rPr>
          <w:lang w:val="en-US"/>
        </w:rPr>
        <w:t>………………………………………………………………………………………………………………………………</w:t>
      </w:r>
      <w:r>
        <w:rPr>
          <w:lang w:val="en-US"/>
        </w:rPr>
        <w:t>…….</w:t>
      </w:r>
    </w:p>
    <w:p w:rsidR="0066671A" w:rsidRDefault="0066671A" w:rsidP="0066671A">
      <w:pPr>
        <w:ind w:left="708" w:firstLine="708"/>
        <w:rPr>
          <w:lang w:val="en-US"/>
        </w:rPr>
      </w:pPr>
      <w:r w:rsidRPr="000158D3">
        <w:rPr>
          <w:lang w:val="en-US"/>
        </w:rPr>
        <w:t>………………………………………………</w:t>
      </w:r>
      <w:r>
        <w:rPr>
          <w:lang w:val="en-US"/>
        </w:rPr>
        <w:t>…………………………………………………………………………………….</w:t>
      </w:r>
    </w:p>
    <w:p w:rsidR="0066671A" w:rsidRDefault="0066671A" w:rsidP="0066671A">
      <w:pPr>
        <w:rPr>
          <w:lang w:val="en-US"/>
        </w:rPr>
      </w:pPr>
      <w:r>
        <w:rPr>
          <w:lang w:val="en-US"/>
        </w:rPr>
        <w:tab/>
        <w:t>Rejection Biopsy proven: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66671A" w:rsidRDefault="0066671A" w:rsidP="0066671A">
      <w:pPr>
        <w:rPr>
          <w:lang w:val="en-US"/>
        </w:rPr>
      </w:pPr>
      <w:proofErr w:type="spellStart"/>
      <w:r>
        <w:rPr>
          <w:lang w:val="en-US"/>
        </w:rPr>
        <w:t>Calcineurin</w:t>
      </w:r>
      <w:proofErr w:type="spellEnd"/>
      <w:r>
        <w:rPr>
          <w:lang w:val="en-US"/>
        </w:rPr>
        <w:t xml:space="preserve"> inhibitor toxicity on pathology: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66671A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>Complications interfering with graft function not mentioned above:</w:t>
      </w:r>
    </w:p>
    <w:p w:rsidR="00F34423" w:rsidRDefault="00F34423" w:rsidP="00F34423">
      <w:pPr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4423" w:rsidRDefault="00F34423" w:rsidP="00F34423">
      <w:pPr>
        <w:spacing w:after="120"/>
        <w:rPr>
          <w:lang w:val="en-GB"/>
        </w:rPr>
      </w:pPr>
      <w:r w:rsidRPr="00627883">
        <w:rPr>
          <w:lang w:val="en-GB"/>
        </w:rPr>
        <w:t xml:space="preserve">Quality of life (EQ-5D-5L) questionnaire score: 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>Mobility: 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Self care: 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>Usual activities: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Pain/discomfort: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Anxiety/depression: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spacing w:after="120" w:line="240" w:lineRule="auto"/>
        <w:ind w:left="2490"/>
        <w:contextualSpacing/>
        <w:rPr>
          <w:lang w:val="en-GB"/>
        </w:rPr>
      </w:pPr>
      <w:r>
        <w:rPr>
          <w:i/>
          <w:lang w:val="en-GB"/>
        </w:rPr>
        <w:t>(9 for missing value)</w:t>
      </w:r>
    </w:p>
    <w:p w:rsidR="00F34423" w:rsidRDefault="00F34423" w:rsidP="00F34423">
      <w:pPr>
        <w:spacing w:after="0"/>
        <w:ind w:left="2124" w:firstLine="342"/>
        <w:rPr>
          <w:lang w:val="en-GB"/>
        </w:rPr>
      </w:pPr>
      <w:r>
        <w:rPr>
          <w:lang w:val="en-GB"/>
        </w:rPr>
        <w:t>VAS score: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(0-100) </w:t>
      </w:r>
      <w:r>
        <w:rPr>
          <w:lang w:val="en-GB"/>
        </w:rPr>
        <w:tab/>
      </w:r>
    </w:p>
    <w:p w:rsidR="00F34423" w:rsidRDefault="00F34423" w:rsidP="00F34423">
      <w:pPr>
        <w:spacing w:after="0"/>
        <w:ind w:left="2124" w:firstLine="342"/>
        <w:rPr>
          <w:lang w:val="en-US"/>
        </w:rPr>
      </w:pPr>
      <w:r>
        <w:rPr>
          <w:i/>
          <w:lang w:val="en-GB"/>
        </w:rPr>
        <w:t>(999 for missing values)</w:t>
      </w:r>
    </w:p>
    <w:p w:rsidR="0066671A" w:rsidRPr="00562025" w:rsidRDefault="0066671A" w:rsidP="00F34423">
      <w:pPr>
        <w:spacing w:after="0"/>
        <w:rPr>
          <w:szCs w:val="24"/>
          <w:lang w:val="en-US"/>
        </w:rPr>
      </w:pPr>
      <w:r w:rsidRPr="00562025">
        <w:rPr>
          <w:szCs w:val="24"/>
          <w:lang w:val="en-US"/>
        </w:rPr>
        <w:t>General comments:</w:t>
      </w:r>
    </w:p>
    <w:p w:rsidR="0066671A" w:rsidRDefault="0066671A" w:rsidP="00F34423">
      <w:pPr>
        <w:spacing w:after="0"/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562025" w:rsidRDefault="00562025" w:rsidP="00562025">
      <w:pPr>
        <w:spacing w:after="0"/>
        <w:rPr>
          <w:lang w:val="en-US"/>
        </w:rPr>
      </w:pPr>
    </w:p>
    <w:p w:rsidR="00F34423" w:rsidRDefault="00F344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4423" w:rsidRDefault="00F34423" w:rsidP="00F34423">
      <w:pPr>
        <w:pStyle w:val="Kop2"/>
        <w:rPr>
          <w:lang w:val="en-US"/>
        </w:rPr>
      </w:pPr>
      <w:r>
        <w:rPr>
          <w:lang w:val="en-US"/>
        </w:rPr>
        <w:lastRenderedPageBreak/>
        <w:t>Follow-up 6 months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lang w:val="en-US"/>
        </w:rPr>
        <w:t>Follow-up 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1417">
        <w:rPr>
          <w:sz w:val="24"/>
          <w:szCs w:val="24"/>
          <w:lang w:val="en-US"/>
        </w:rPr>
        <w:t xml:space="preserve">___/___/______ 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Graft failure: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If Yes, please complete following questions: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Date of graft failure: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Primary cause: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Immunologic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Preservation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artery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Venous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bacterial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Viral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Other</w:t>
      </w:r>
    </w:p>
    <w:p w:rsidR="00F34423" w:rsidRPr="000158D3" w:rsidRDefault="00F34423" w:rsidP="00F34423">
      <w:pPr>
        <w:spacing w:after="0"/>
        <w:ind w:left="1068" w:firstLine="348"/>
        <w:rPr>
          <w:lang w:val="en-US"/>
        </w:rPr>
      </w:pPr>
      <w:r w:rsidRPr="000158D3">
        <w:rPr>
          <w:lang w:val="en-US"/>
        </w:rPr>
        <w:t>If Other, please specify:</w:t>
      </w:r>
    </w:p>
    <w:p w:rsidR="00F34423" w:rsidRPr="000158D3" w:rsidRDefault="00F34423" w:rsidP="00F34423">
      <w:pPr>
        <w:ind w:left="1416"/>
        <w:rPr>
          <w:lang w:val="en-US"/>
        </w:rPr>
      </w:pPr>
      <w:r w:rsidRPr="000158D3"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Graft removal: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If Yes, please complete:</w:t>
      </w:r>
    </w:p>
    <w:p w:rsidR="00F34423" w:rsidRDefault="00F34423" w:rsidP="00F34423">
      <w:pPr>
        <w:rPr>
          <w:sz w:val="24"/>
          <w:szCs w:val="24"/>
          <w:lang w:val="en-US"/>
        </w:rPr>
      </w:pPr>
      <w:r w:rsidRPr="000158D3">
        <w:rPr>
          <w:szCs w:val="24"/>
          <w:lang w:val="en-US"/>
        </w:rPr>
        <w:tab/>
        <w:t>Data Graft removal: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Serum Creatinine:</w:t>
      </w:r>
      <w:r>
        <w:rPr>
          <w:sz w:val="24"/>
          <w:szCs w:val="24"/>
          <w:lang w:val="en-US"/>
        </w:rPr>
        <w:tab/>
        <w:t>____________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mg/dl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µ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>
        <w:rPr>
          <w:sz w:val="24"/>
          <w:szCs w:val="24"/>
          <w:lang w:val="en-US"/>
        </w:rPr>
        <w:t>/L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Urine Creatinine: </w:t>
      </w:r>
      <w:r>
        <w:rPr>
          <w:sz w:val="24"/>
          <w:szCs w:val="24"/>
          <w:lang w:val="en-US"/>
        </w:rPr>
        <w:tab/>
        <w:t>____________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Creatinine Clearance: </w:t>
      </w:r>
      <w:r>
        <w:rPr>
          <w:sz w:val="24"/>
          <w:szCs w:val="24"/>
          <w:lang w:val="en-US"/>
        </w:rPr>
        <w:tab/>
        <w:t>____________ ml/min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on dialysis: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:rsidR="00F34423" w:rsidRPr="002D4DB9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D4DB9">
        <w:rPr>
          <w:szCs w:val="24"/>
          <w:lang w:val="en-US"/>
        </w:rPr>
        <w:t>If Yes: Dialysis type:</w:t>
      </w:r>
      <w:r w:rsidRPr="002D4DB9">
        <w:rPr>
          <w:szCs w:val="24"/>
          <w:lang w:val="en-US"/>
        </w:rPr>
        <w:tab/>
      </w:r>
    </w:p>
    <w:p w:rsidR="00F34423" w:rsidRPr="002D4DB9" w:rsidRDefault="00F34423" w:rsidP="00F34423">
      <w:pPr>
        <w:pStyle w:val="Lijstalinea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CAPD</w:t>
      </w:r>
    </w:p>
    <w:p w:rsidR="00F34423" w:rsidRPr="002D4DB9" w:rsidRDefault="00F34423" w:rsidP="00F34423">
      <w:pPr>
        <w:pStyle w:val="Lijstalinea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Hemodialysis</w:t>
      </w:r>
    </w:p>
    <w:p w:rsidR="00F34423" w:rsidRPr="002D4DB9" w:rsidRDefault="00F34423" w:rsidP="00F34423">
      <w:pPr>
        <w:pStyle w:val="Lijstalinea"/>
        <w:numPr>
          <w:ilvl w:val="0"/>
          <w:numId w:val="2"/>
        </w:numPr>
        <w:rPr>
          <w:szCs w:val="24"/>
          <w:lang w:val="en-US"/>
        </w:rPr>
      </w:pPr>
      <w:r w:rsidRPr="002D4DB9">
        <w:rPr>
          <w:szCs w:val="24"/>
          <w:lang w:val="en-US"/>
        </w:rPr>
        <w:t>Unknown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last dialysis requirement: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___/___/______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Dialysis sessions since last follow-up:</w:t>
      </w:r>
      <w:r>
        <w:rPr>
          <w:sz w:val="24"/>
          <w:szCs w:val="24"/>
          <w:lang w:val="en-US"/>
        </w:rPr>
        <w:tab/>
        <w:t>_______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immunosuppression: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Azathioprine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Cyclosporin</w:t>
      </w:r>
      <w:proofErr w:type="spellEnd"/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MMF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Prednisolone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Sirolomus</w:t>
      </w:r>
      <w:proofErr w:type="spellEnd"/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lastRenderedPageBreak/>
        <w:t>Tacrolimus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F34423" w:rsidRPr="000158D3" w:rsidRDefault="00F34423" w:rsidP="00F34423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F34423" w:rsidRPr="000158D3" w:rsidRDefault="00F34423" w:rsidP="00F34423">
      <w:pPr>
        <w:ind w:left="708"/>
        <w:rPr>
          <w:sz w:val="24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Rejection: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please complete following questions: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Number of rejection period:</w:t>
      </w:r>
      <w:r>
        <w:rPr>
          <w:sz w:val="24"/>
          <w:szCs w:val="24"/>
          <w:lang w:val="en-US"/>
        </w:rPr>
        <w:tab/>
        <w:t>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Rejection treated with </w:t>
      </w:r>
      <w:proofErr w:type="spellStart"/>
      <w:r>
        <w:rPr>
          <w:sz w:val="24"/>
          <w:szCs w:val="24"/>
          <w:lang w:val="en-US"/>
        </w:rPr>
        <w:t>Prednisolon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Rejection treated with other drug: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 Yes, please specify:</w:t>
      </w:r>
    </w:p>
    <w:p w:rsidR="00F34423" w:rsidRDefault="00F34423" w:rsidP="00F3442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58D3">
        <w:rPr>
          <w:lang w:val="en-US"/>
        </w:rPr>
        <w:t>………………………………………………………………………………………………………………………………</w:t>
      </w:r>
      <w:r>
        <w:rPr>
          <w:lang w:val="en-US"/>
        </w:rPr>
        <w:t>…….</w:t>
      </w:r>
    </w:p>
    <w:p w:rsidR="00F34423" w:rsidRDefault="00F34423" w:rsidP="00F34423">
      <w:pPr>
        <w:ind w:left="708" w:firstLine="708"/>
        <w:rPr>
          <w:lang w:val="en-US"/>
        </w:rPr>
      </w:pPr>
      <w:r w:rsidRPr="000158D3">
        <w:rPr>
          <w:lang w:val="en-US"/>
        </w:rPr>
        <w:t>………………………………………………</w:t>
      </w:r>
      <w:r>
        <w:rPr>
          <w:lang w:val="en-US"/>
        </w:rPr>
        <w:t>…………………………………………………………………………………….</w:t>
      </w:r>
    </w:p>
    <w:p w:rsidR="00F34423" w:rsidRDefault="00F34423" w:rsidP="00F34423">
      <w:pPr>
        <w:rPr>
          <w:lang w:val="en-US"/>
        </w:rPr>
      </w:pPr>
      <w:r>
        <w:rPr>
          <w:lang w:val="en-US"/>
        </w:rPr>
        <w:tab/>
        <w:t>Rejection Biopsy proven: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F34423">
      <w:pPr>
        <w:rPr>
          <w:lang w:val="en-US"/>
        </w:rPr>
      </w:pPr>
      <w:proofErr w:type="spellStart"/>
      <w:r>
        <w:rPr>
          <w:lang w:val="en-US"/>
        </w:rPr>
        <w:t>Calcineurin</w:t>
      </w:r>
      <w:proofErr w:type="spellEnd"/>
      <w:r>
        <w:rPr>
          <w:lang w:val="en-US"/>
        </w:rPr>
        <w:t xml:space="preserve"> inhibitor toxicity on pathology: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F34423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>Complications interfering with graft function not mentioned above:</w:t>
      </w:r>
    </w:p>
    <w:p w:rsidR="00F34423" w:rsidRDefault="00F34423" w:rsidP="00F34423">
      <w:pPr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4423" w:rsidRPr="00562025" w:rsidRDefault="00F34423" w:rsidP="00F34423">
      <w:pPr>
        <w:spacing w:after="0"/>
        <w:rPr>
          <w:szCs w:val="24"/>
          <w:lang w:val="en-US"/>
        </w:rPr>
      </w:pPr>
      <w:r w:rsidRPr="00562025">
        <w:rPr>
          <w:szCs w:val="24"/>
          <w:lang w:val="en-US"/>
        </w:rPr>
        <w:t>General comments:</w:t>
      </w:r>
    </w:p>
    <w:p w:rsidR="00F34423" w:rsidRDefault="00F34423" w:rsidP="00F34423">
      <w:pPr>
        <w:spacing w:after="0"/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4423" w:rsidRDefault="00F34423" w:rsidP="00F34423">
      <w:pPr>
        <w:spacing w:after="0"/>
        <w:rPr>
          <w:lang w:val="en-US"/>
        </w:rPr>
      </w:pPr>
    </w:p>
    <w:p w:rsidR="00F34423" w:rsidRDefault="00F344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4423" w:rsidRDefault="00F34423" w:rsidP="00F34423">
      <w:pPr>
        <w:pStyle w:val="Kop2"/>
        <w:rPr>
          <w:lang w:val="en-US"/>
        </w:rPr>
      </w:pPr>
      <w:r>
        <w:rPr>
          <w:lang w:val="en-US"/>
        </w:rPr>
        <w:lastRenderedPageBreak/>
        <w:t>Follow-up 12 months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lang w:val="en-US"/>
        </w:rPr>
        <w:t>Follow-up 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1417">
        <w:rPr>
          <w:sz w:val="24"/>
          <w:szCs w:val="24"/>
          <w:lang w:val="en-US"/>
        </w:rPr>
        <w:t xml:space="preserve">___/___/______ 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Graft failure: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If Yes, please complete following questions: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Date of graft failure: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ab/>
        <w:t>Primary cause: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Immunologic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Preservation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artery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Technical – Venous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bacterial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Infection – Viral</w:t>
      </w:r>
    </w:p>
    <w:p w:rsidR="00F34423" w:rsidRPr="000158D3" w:rsidRDefault="00F34423" w:rsidP="00F3442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0158D3">
        <w:rPr>
          <w:lang w:val="en-US"/>
        </w:rPr>
        <w:t>Other</w:t>
      </w:r>
    </w:p>
    <w:p w:rsidR="00F34423" w:rsidRPr="000158D3" w:rsidRDefault="00F34423" w:rsidP="00F34423">
      <w:pPr>
        <w:spacing w:after="0"/>
        <w:ind w:left="1068" w:firstLine="348"/>
        <w:rPr>
          <w:lang w:val="en-US"/>
        </w:rPr>
      </w:pPr>
      <w:r w:rsidRPr="000158D3">
        <w:rPr>
          <w:lang w:val="en-US"/>
        </w:rPr>
        <w:t>If Other, please specify:</w:t>
      </w:r>
    </w:p>
    <w:p w:rsidR="00F34423" w:rsidRPr="000158D3" w:rsidRDefault="00F34423" w:rsidP="00F34423">
      <w:pPr>
        <w:ind w:left="1416"/>
        <w:rPr>
          <w:lang w:val="en-US"/>
        </w:rPr>
      </w:pPr>
      <w:r w:rsidRPr="000158D3"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Graft removal: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Pr="000158D3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If Yes, please complete:</w:t>
      </w:r>
    </w:p>
    <w:p w:rsidR="00F34423" w:rsidRDefault="00F34423" w:rsidP="00F34423">
      <w:pPr>
        <w:rPr>
          <w:sz w:val="24"/>
          <w:szCs w:val="24"/>
          <w:lang w:val="en-US"/>
        </w:rPr>
      </w:pPr>
      <w:r w:rsidRPr="000158D3">
        <w:rPr>
          <w:szCs w:val="24"/>
          <w:lang w:val="en-US"/>
        </w:rPr>
        <w:tab/>
        <w:t>Data Graft removal:</w:t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</w:r>
      <w:r w:rsidRPr="000158D3">
        <w:rPr>
          <w:szCs w:val="24"/>
          <w:lang w:val="en-US"/>
        </w:rPr>
        <w:tab/>
        <w:t>___/___/______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Serum Creatinine:</w:t>
      </w:r>
      <w:r>
        <w:rPr>
          <w:sz w:val="24"/>
          <w:szCs w:val="24"/>
          <w:lang w:val="en-US"/>
        </w:rPr>
        <w:tab/>
        <w:t>____________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mg/dl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µ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>
        <w:rPr>
          <w:sz w:val="24"/>
          <w:szCs w:val="24"/>
          <w:lang w:val="en-US"/>
        </w:rPr>
        <w:t>/L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Urine Creatinine: </w:t>
      </w:r>
      <w:r>
        <w:rPr>
          <w:sz w:val="24"/>
          <w:szCs w:val="24"/>
          <w:lang w:val="en-US"/>
        </w:rPr>
        <w:tab/>
        <w:t>____________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g/dl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sym w:font="Symbol" w:char="F0F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mmol</w:t>
      </w:r>
      <w:proofErr w:type="spellEnd"/>
      <w:r>
        <w:rPr>
          <w:sz w:val="24"/>
          <w:szCs w:val="24"/>
          <w:lang w:val="en-US"/>
        </w:rPr>
        <w:t>/L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Creatinine Clearance: </w:t>
      </w:r>
      <w:r>
        <w:rPr>
          <w:sz w:val="24"/>
          <w:szCs w:val="24"/>
          <w:lang w:val="en-US"/>
        </w:rPr>
        <w:tab/>
        <w:t>____________ ml/min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on dialysis: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:rsidR="00F34423" w:rsidRPr="002D4DB9" w:rsidRDefault="00F34423" w:rsidP="00F34423">
      <w:pPr>
        <w:spacing w:after="0"/>
        <w:rPr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D4DB9">
        <w:rPr>
          <w:szCs w:val="24"/>
          <w:lang w:val="en-US"/>
        </w:rPr>
        <w:t>If Yes: Dialysis type:</w:t>
      </w:r>
      <w:r w:rsidRPr="002D4DB9">
        <w:rPr>
          <w:szCs w:val="24"/>
          <w:lang w:val="en-US"/>
        </w:rPr>
        <w:tab/>
      </w:r>
    </w:p>
    <w:p w:rsidR="00F34423" w:rsidRPr="002D4DB9" w:rsidRDefault="00F34423" w:rsidP="00F34423">
      <w:pPr>
        <w:pStyle w:val="Lijstalinea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CAPD</w:t>
      </w:r>
    </w:p>
    <w:p w:rsidR="00F34423" w:rsidRPr="002D4DB9" w:rsidRDefault="00F34423" w:rsidP="00F34423">
      <w:pPr>
        <w:pStyle w:val="Lijstalinea"/>
        <w:numPr>
          <w:ilvl w:val="0"/>
          <w:numId w:val="2"/>
        </w:numPr>
        <w:spacing w:after="0"/>
        <w:rPr>
          <w:szCs w:val="24"/>
          <w:lang w:val="en-US"/>
        </w:rPr>
      </w:pPr>
      <w:r w:rsidRPr="002D4DB9">
        <w:rPr>
          <w:szCs w:val="24"/>
          <w:lang w:val="en-US"/>
        </w:rPr>
        <w:t>Hemodialysis</w:t>
      </w:r>
    </w:p>
    <w:p w:rsidR="00F34423" w:rsidRPr="002D4DB9" w:rsidRDefault="00F34423" w:rsidP="00F34423">
      <w:pPr>
        <w:pStyle w:val="Lijstalinea"/>
        <w:numPr>
          <w:ilvl w:val="0"/>
          <w:numId w:val="2"/>
        </w:numPr>
        <w:rPr>
          <w:szCs w:val="24"/>
          <w:lang w:val="en-US"/>
        </w:rPr>
      </w:pPr>
      <w:r w:rsidRPr="002D4DB9">
        <w:rPr>
          <w:szCs w:val="24"/>
          <w:lang w:val="en-US"/>
        </w:rPr>
        <w:t>Unknown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last dialysis requirement: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158D3">
        <w:rPr>
          <w:szCs w:val="24"/>
          <w:lang w:val="en-US"/>
        </w:rPr>
        <w:t>___/___/______</w:t>
      </w:r>
    </w:p>
    <w:p w:rsidR="00F34423" w:rsidRDefault="00F34423" w:rsidP="00F3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Dialysis sessions since last follow-up:</w:t>
      </w:r>
      <w:r>
        <w:rPr>
          <w:sz w:val="24"/>
          <w:szCs w:val="24"/>
          <w:lang w:val="en-US"/>
        </w:rPr>
        <w:tab/>
        <w:t>_______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immunosuppression: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Azathioprine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Cyclosporin</w:t>
      </w:r>
      <w:proofErr w:type="spellEnd"/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MMF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Prednisolone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proofErr w:type="spellStart"/>
      <w:r w:rsidRPr="000158D3">
        <w:rPr>
          <w:szCs w:val="24"/>
          <w:lang w:val="en-US"/>
        </w:rPr>
        <w:t>Sirolomus</w:t>
      </w:r>
      <w:proofErr w:type="spellEnd"/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lastRenderedPageBreak/>
        <w:t>Tacrolimus</w:t>
      </w:r>
    </w:p>
    <w:p w:rsidR="00F34423" w:rsidRPr="000158D3" w:rsidRDefault="00F34423" w:rsidP="00F34423">
      <w:pPr>
        <w:pStyle w:val="Lijstalinea"/>
        <w:numPr>
          <w:ilvl w:val="0"/>
          <w:numId w:val="7"/>
        </w:numPr>
        <w:spacing w:after="0"/>
        <w:rPr>
          <w:szCs w:val="24"/>
          <w:lang w:val="en-US"/>
        </w:rPr>
      </w:pPr>
      <w:r w:rsidRPr="000158D3">
        <w:rPr>
          <w:szCs w:val="24"/>
          <w:lang w:val="en-US"/>
        </w:rPr>
        <w:t>Other</w:t>
      </w:r>
    </w:p>
    <w:p w:rsidR="00F34423" w:rsidRPr="000158D3" w:rsidRDefault="00F34423" w:rsidP="00F34423">
      <w:pPr>
        <w:spacing w:after="0"/>
        <w:ind w:left="708"/>
        <w:rPr>
          <w:szCs w:val="24"/>
          <w:lang w:val="en-US"/>
        </w:rPr>
      </w:pPr>
      <w:r w:rsidRPr="000158D3">
        <w:rPr>
          <w:szCs w:val="24"/>
          <w:lang w:val="en-US"/>
        </w:rPr>
        <w:t xml:space="preserve">If other, please specify: </w:t>
      </w:r>
    </w:p>
    <w:p w:rsidR="00F34423" w:rsidRPr="000158D3" w:rsidRDefault="00F34423" w:rsidP="00F34423">
      <w:pPr>
        <w:ind w:left="708"/>
        <w:rPr>
          <w:sz w:val="24"/>
          <w:szCs w:val="24"/>
          <w:lang w:val="en-US"/>
        </w:rPr>
      </w:pPr>
      <w:r w:rsidRPr="000158D3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>Rejection: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please complete following questions: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Number of rejection period:</w:t>
      </w:r>
      <w:r>
        <w:rPr>
          <w:sz w:val="24"/>
          <w:szCs w:val="24"/>
          <w:lang w:val="en-US"/>
        </w:rPr>
        <w:tab/>
        <w:t>______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Rejection treated with </w:t>
      </w:r>
      <w:proofErr w:type="spellStart"/>
      <w:r>
        <w:rPr>
          <w:sz w:val="24"/>
          <w:szCs w:val="24"/>
          <w:lang w:val="en-US"/>
        </w:rPr>
        <w:t>Prednisolon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Post </w:t>
      </w:r>
      <w:proofErr w:type="spellStart"/>
      <w:r>
        <w:rPr>
          <w:sz w:val="24"/>
          <w:szCs w:val="24"/>
          <w:lang w:val="en-US"/>
        </w:rPr>
        <w:t>Tx</w:t>
      </w:r>
      <w:proofErr w:type="spellEnd"/>
      <w:r>
        <w:rPr>
          <w:sz w:val="24"/>
          <w:szCs w:val="24"/>
          <w:lang w:val="en-US"/>
        </w:rPr>
        <w:t xml:space="preserve"> Rejection treated with other drug: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:rsidR="00F34423" w:rsidRDefault="00F34423" w:rsidP="00F3442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 Yes, please specify:</w:t>
      </w:r>
    </w:p>
    <w:p w:rsidR="00F34423" w:rsidRDefault="00F34423" w:rsidP="00F3442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58D3">
        <w:rPr>
          <w:lang w:val="en-US"/>
        </w:rPr>
        <w:t>………………………………………………………………………………………………………………………………</w:t>
      </w:r>
      <w:r>
        <w:rPr>
          <w:lang w:val="en-US"/>
        </w:rPr>
        <w:t>…….</w:t>
      </w:r>
    </w:p>
    <w:p w:rsidR="00F34423" w:rsidRDefault="00F34423" w:rsidP="00F34423">
      <w:pPr>
        <w:ind w:left="708" w:firstLine="708"/>
        <w:rPr>
          <w:lang w:val="en-US"/>
        </w:rPr>
      </w:pPr>
      <w:r w:rsidRPr="000158D3">
        <w:rPr>
          <w:lang w:val="en-US"/>
        </w:rPr>
        <w:t>………………………………………………</w:t>
      </w:r>
      <w:r>
        <w:rPr>
          <w:lang w:val="en-US"/>
        </w:rPr>
        <w:t>…………………………………………………………………………………….</w:t>
      </w:r>
    </w:p>
    <w:p w:rsidR="00F34423" w:rsidRDefault="00F34423" w:rsidP="00F34423">
      <w:pPr>
        <w:rPr>
          <w:lang w:val="en-US"/>
        </w:rPr>
      </w:pPr>
      <w:r>
        <w:rPr>
          <w:lang w:val="en-US"/>
        </w:rPr>
        <w:tab/>
        <w:t>Rejection Biopsy proven: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F34423">
      <w:pPr>
        <w:rPr>
          <w:lang w:val="en-US"/>
        </w:rPr>
      </w:pPr>
      <w:proofErr w:type="spellStart"/>
      <w:r>
        <w:rPr>
          <w:lang w:val="en-US"/>
        </w:rPr>
        <w:t>Calcineurin</w:t>
      </w:r>
      <w:proofErr w:type="spellEnd"/>
      <w:r>
        <w:rPr>
          <w:lang w:val="en-US"/>
        </w:rPr>
        <w:t xml:space="preserve"> inhibitor toxicity on pathology: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F34423" w:rsidRDefault="00F34423" w:rsidP="00F34423">
      <w:pPr>
        <w:spacing w:after="0"/>
        <w:rPr>
          <w:szCs w:val="24"/>
          <w:lang w:val="en-US"/>
        </w:rPr>
      </w:pPr>
      <w:r>
        <w:rPr>
          <w:szCs w:val="24"/>
          <w:lang w:val="en-US"/>
        </w:rPr>
        <w:t>Complications interfering with graft function not mentioned above:</w:t>
      </w:r>
    </w:p>
    <w:p w:rsidR="00F34423" w:rsidRDefault="00F34423" w:rsidP="00F34423">
      <w:pPr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4423" w:rsidRDefault="00F34423" w:rsidP="00F34423">
      <w:pPr>
        <w:spacing w:after="120"/>
        <w:rPr>
          <w:lang w:val="en-GB"/>
        </w:rPr>
      </w:pPr>
      <w:r w:rsidRPr="00627883">
        <w:rPr>
          <w:lang w:val="en-GB"/>
        </w:rPr>
        <w:t xml:space="preserve">Quality of life (EQ-5D-5L) questionnaire score: 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>Mobility: 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Self care: 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>Usual activities: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Pain/discomfort: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numPr>
          <w:ilvl w:val="0"/>
          <w:numId w:val="8"/>
        </w:numPr>
        <w:spacing w:after="120" w:line="240" w:lineRule="auto"/>
        <w:contextualSpacing/>
        <w:rPr>
          <w:lang w:val="en-GB"/>
        </w:rPr>
      </w:pPr>
      <w:r>
        <w:rPr>
          <w:lang w:val="en-GB"/>
        </w:rPr>
        <w:t xml:space="preserve">Anxiety/depression: _____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(score 1-5)</w:t>
      </w:r>
    </w:p>
    <w:p w:rsidR="00F34423" w:rsidRDefault="00F34423" w:rsidP="00F34423">
      <w:pPr>
        <w:spacing w:after="120" w:line="240" w:lineRule="auto"/>
        <w:ind w:left="2490"/>
        <w:contextualSpacing/>
        <w:rPr>
          <w:lang w:val="en-GB"/>
        </w:rPr>
      </w:pPr>
      <w:r>
        <w:rPr>
          <w:i/>
          <w:lang w:val="en-GB"/>
        </w:rPr>
        <w:t>(9 for missing value)</w:t>
      </w:r>
    </w:p>
    <w:p w:rsidR="00F34423" w:rsidRDefault="00F34423" w:rsidP="00F34423">
      <w:pPr>
        <w:spacing w:after="0"/>
        <w:ind w:left="2124" w:firstLine="342"/>
        <w:rPr>
          <w:lang w:val="en-GB"/>
        </w:rPr>
      </w:pPr>
      <w:r>
        <w:rPr>
          <w:lang w:val="en-GB"/>
        </w:rPr>
        <w:t>VAS score: 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(0-100) </w:t>
      </w:r>
      <w:r>
        <w:rPr>
          <w:lang w:val="en-GB"/>
        </w:rPr>
        <w:tab/>
      </w:r>
    </w:p>
    <w:p w:rsidR="00F34423" w:rsidRDefault="00F34423" w:rsidP="00F34423">
      <w:pPr>
        <w:spacing w:after="0"/>
        <w:ind w:left="2124" w:firstLine="342"/>
        <w:rPr>
          <w:lang w:val="en-US"/>
        </w:rPr>
      </w:pPr>
      <w:r>
        <w:rPr>
          <w:i/>
          <w:lang w:val="en-GB"/>
        </w:rPr>
        <w:t>(999 for missing values)</w:t>
      </w:r>
    </w:p>
    <w:p w:rsidR="00F34423" w:rsidRPr="00562025" w:rsidRDefault="00F34423" w:rsidP="00F34423">
      <w:pPr>
        <w:spacing w:after="0"/>
        <w:rPr>
          <w:szCs w:val="24"/>
          <w:lang w:val="en-US"/>
        </w:rPr>
      </w:pPr>
      <w:r w:rsidRPr="00562025">
        <w:rPr>
          <w:szCs w:val="24"/>
          <w:lang w:val="en-US"/>
        </w:rPr>
        <w:t>General comments:</w:t>
      </w:r>
    </w:p>
    <w:p w:rsidR="00F34423" w:rsidRPr="00562025" w:rsidRDefault="00F34423" w:rsidP="00F34423">
      <w:pPr>
        <w:spacing w:after="0"/>
        <w:rPr>
          <w:lang w:val="en-US"/>
        </w:rPr>
      </w:pPr>
      <w:r w:rsidRPr="00562025"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sectPr w:rsidR="00F34423" w:rsidRPr="00562025" w:rsidSect="004145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686" w:rsidRDefault="00F86686" w:rsidP="00F86686">
      <w:pPr>
        <w:spacing w:after="0" w:line="240" w:lineRule="auto"/>
      </w:pPr>
      <w:r>
        <w:separator/>
      </w:r>
    </w:p>
  </w:endnote>
  <w:endnote w:type="continuationSeparator" w:id="0">
    <w:p w:rsidR="00F86686" w:rsidRDefault="00F86686" w:rsidP="00F8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686" w:rsidRDefault="00F8668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686" w:rsidRPr="00F86686" w:rsidRDefault="00F86686">
    <w:pPr>
      <w:pStyle w:val="Voettekst"/>
      <w:rPr>
        <w:lang w:val="en-GB"/>
      </w:rPr>
    </w:pPr>
    <w:r w:rsidRPr="00B05D91">
      <w:rPr>
        <w:lang w:val="en-GB"/>
      </w:rPr>
      <w:t>COPE Paper Versio</w:t>
    </w:r>
    <w:r>
      <w:rPr>
        <w:lang w:val="en-GB"/>
      </w:rPr>
      <w:t xml:space="preserve">n </w:t>
    </w:r>
    <w:proofErr w:type="spellStart"/>
    <w:r>
      <w:rPr>
        <w:lang w:val="en-GB"/>
      </w:rPr>
      <w:t>eCRF</w:t>
    </w:r>
    <w:proofErr w:type="spellEnd"/>
    <w:r>
      <w:rPr>
        <w:lang w:val="en-GB"/>
      </w:rPr>
      <w:t>, Transplantation Data, v2</w:t>
    </w:r>
    <w:r w:rsidRPr="00B05D91">
      <w:rPr>
        <w:lang w:val="en-GB"/>
      </w:rPr>
      <w:t xml:space="preserve">.0, </w:t>
    </w:r>
    <w:r>
      <w:rPr>
        <w:lang w:val="en-GB"/>
      </w:rPr>
      <w:t>25Aug2015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686" w:rsidRDefault="00F8668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686" w:rsidRDefault="00F86686" w:rsidP="00F86686">
      <w:pPr>
        <w:spacing w:after="0" w:line="240" w:lineRule="auto"/>
      </w:pPr>
      <w:r>
        <w:separator/>
      </w:r>
    </w:p>
  </w:footnote>
  <w:footnote w:type="continuationSeparator" w:id="0">
    <w:p w:rsidR="00F86686" w:rsidRDefault="00F86686" w:rsidP="00F86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686" w:rsidRDefault="00F8668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686" w:rsidRDefault="00F86686" w:rsidP="00F86686">
    <w:pPr>
      <w:pStyle w:val="Koptekst"/>
    </w:pPr>
    <w:r>
      <w:rPr>
        <w:noProof/>
        <w:lang w:val="en-GB" w:eastAsia="en-GB"/>
      </w:rPr>
      <w:drawing>
        <wp:inline distT="0" distB="0" distL="0" distR="0" wp14:anchorId="18666937" wp14:editId="2BDF30C2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Transplantation Data</w:t>
    </w:r>
    <w:r>
      <w:ptab w:relativeTo="margin" w:alignment="right" w:leader="none"/>
    </w:r>
    <w:r>
      <w:t>COPE-COMPARE</w:t>
    </w:r>
  </w:p>
  <w:p w:rsidR="00F86686" w:rsidRDefault="00F86686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686" w:rsidRDefault="00F86686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5A4C"/>
    <w:multiLevelType w:val="hybridMultilevel"/>
    <w:tmpl w:val="ADE0EE1E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9A0002"/>
    <w:multiLevelType w:val="hybridMultilevel"/>
    <w:tmpl w:val="069E18E4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8D0242"/>
    <w:multiLevelType w:val="hybridMultilevel"/>
    <w:tmpl w:val="7B781858"/>
    <w:lvl w:ilvl="0" w:tplc="E22C6C02">
      <w:start w:val="1"/>
      <w:numFmt w:val="bullet"/>
      <w:lvlText w:val=""/>
      <w:lvlJc w:val="left"/>
      <w:pPr>
        <w:ind w:left="1425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BFF043E"/>
    <w:multiLevelType w:val="hybridMultilevel"/>
    <w:tmpl w:val="BE5A1ADC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5C6392"/>
    <w:multiLevelType w:val="hybridMultilevel"/>
    <w:tmpl w:val="6C103E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A8F"/>
    <w:multiLevelType w:val="hybridMultilevel"/>
    <w:tmpl w:val="AC3E3790"/>
    <w:lvl w:ilvl="0" w:tplc="08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34B12137"/>
    <w:multiLevelType w:val="hybridMultilevel"/>
    <w:tmpl w:val="EAB235A4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D46658"/>
    <w:multiLevelType w:val="hybridMultilevel"/>
    <w:tmpl w:val="27DEB4D6"/>
    <w:lvl w:ilvl="0" w:tplc="E22C6C02">
      <w:start w:val="1"/>
      <w:numFmt w:val="bullet"/>
      <w:lvlText w:val="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74"/>
    <w:rsid w:val="000158D3"/>
    <w:rsid w:val="00023866"/>
    <w:rsid w:val="00231E6E"/>
    <w:rsid w:val="002D4DB9"/>
    <w:rsid w:val="00345E70"/>
    <w:rsid w:val="00364D74"/>
    <w:rsid w:val="0041457D"/>
    <w:rsid w:val="004C354D"/>
    <w:rsid w:val="00562025"/>
    <w:rsid w:val="005B0B77"/>
    <w:rsid w:val="0066671A"/>
    <w:rsid w:val="007A2C60"/>
    <w:rsid w:val="00946779"/>
    <w:rsid w:val="00AA7029"/>
    <w:rsid w:val="00C160C3"/>
    <w:rsid w:val="00C23EF5"/>
    <w:rsid w:val="00F34423"/>
    <w:rsid w:val="00F77183"/>
    <w:rsid w:val="00F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087DE5-C879-4E21-8CED-27C478CB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4D74"/>
    <w:rPr>
      <w:rFonts w:eastAsiaTheme="minorEastAsia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364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4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4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364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BE"/>
    </w:rPr>
  </w:style>
  <w:style w:type="paragraph" w:styleId="Lijstalinea">
    <w:name w:val="List Paragraph"/>
    <w:basedOn w:val="Standaard"/>
    <w:uiPriority w:val="34"/>
    <w:qFormat/>
    <w:rsid w:val="00364D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86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686"/>
    <w:rPr>
      <w:rFonts w:eastAsiaTheme="minorEastAsia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F86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686"/>
    <w:rPr>
      <w:rFonts w:eastAsiaTheme="minorEastAsia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D50249F0.dotm</Template>
  <TotalTime>1</TotalTime>
  <Pages>8</Pages>
  <Words>1355</Words>
  <Characters>7728</Characters>
  <Application>Microsoft Office Word</Application>
  <DocSecurity>0</DocSecurity>
  <Lines>64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Ina Jochmans</cp:lastModifiedBy>
  <cp:revision>2</cp:revision>
  <dcterms:created xsi:type="dcterms:W3CDTF">2015-08-25T13:30:00Z</dcterms:created>
  <dcterms:modified xsi:type="dcterms:W3CDTF">2015-08-25T13:30:00Z</dcterms:modified>
</cp:coreProperties>
</file>